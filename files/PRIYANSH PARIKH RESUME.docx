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5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712"/>
        <w:gridCol w:w="4368"/>
      </w:tblGrid>
      <w:tr w:rsidR="00DB74C6" w:rsidRPr="00DB74C6" w14:paraId="4FDD0307" w14:textId="77777777" w:rsidTr="00BB7E84">
        <w:trPr>
          <w:trHeight w:hRule="exact" w:val="1944"/>
        </w:trPr>
        <w:tc>
          <w:tcPr>
            <w:tcW w:w="5712" w:type="dxa"/>
            <w:tcMar>
              <w:right w:w="144" w:type="dxa"/>
            </w:tcMar>
            <w:vAlign w:val="bottom"/>
          </w:tcPr>
          <w:p w14:paraId="25937BE2" w14:textId="1B3BF122" w:rsidR="007A0F44" w:rsidRPr="0088284D" w:rsidRDefault="006A00F2" w:rsidP="00BB7E84">
            <w:pPr>
              <w:pStyle w:val="Title"/>
              <w:rPr>
                <w:b/>
                <w:bCs/>
                <w:color w:val="000000" w:themeColor="text1"/>
                <w:sz w:val="68"/>
                <w:szCs w:val="68"/>
              </w:rPr>
            </w:pPr>
            <w:r w:rsidRPr="0088284D">
              <w:rPr>
                <w:b/>
                <w:bCs/>
                <w:color w:val="000000" w:themeColor="text1"/>
                <w:sz w:val="68"/>
                <w:szCs w:val="68"/>
              </w:rPr>
              <w:t>PRIYANSH PARIKH</w:t>
            </w:r>
          </w:p>
          <w:p w14:paraId="26045615" w14:textId="61161D48" w:rsidR="007A0F44" w:rsidRPr="00DB74C6" w:rsidRDefault="007A0F44" w:rsidP="00BB7E84">
            <w:pPr>
              <w:pStyle w:val="Subtitle"/>
              <w:rPr>
                <w:color w:val="000000" w:themeColor="text1"/>
              </w:rPr>
            </w:pPr>
          </w:p>
        </w:tc>
        <w:tc>
          <w:tcPr>
            <w:tcW w:w="4368" w:type="dxa"/>
            <w:tcMar>
              <w:left w:w="144" w:type="dxa"/>
            </w:tcMar>
            <w:vAlign w:val="bottom"/>
          </w:tcPr>
          <w:p w14:paraId="0F673A53" w14:textId="5F0BD592" w:rsidR="007A0F44" w:rsidRPr="00DB74C6" w:rsidRDefault="007A0F44" w:rsidP="00207C83">
            <w:pPr>
              <w:pStyle w:val="ContactInfo"/>
              <w:jc w:val="left"/>
              <w:rPr>
                <w:color w:val="000000" w:themeColor="text1"/>
              </w:rPr>
            </w:pPr>
          </w:p>
          <w:p w14:paraId="06353BB3" w14:textId="422F0E24" w:rsidR="007A0F44" w:rsidRPr="00DB74C6" w:rsidRDefault="00000000" w:rsidP="00BB7E84">
            <w:pPr>
              <w:pStyle w:val="Contact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phone:"/>
                <w:tag w:val="Enter phone:"/>
                <w:id w:val="381135673"/>
                <w:placeholder>
                  <w:docPart w:val="7957FB41FD9EA045B75A46468513B48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3028B2" w:rsidRPr="00DB74C6">
                  <w:rPr>
                    <w:color w:val="000000" w:themeColor="text1"/>
                  </w:rPr>
                  <w:t>+1 (647) 554-7273</w:t>
                </w:r>
              </w:sdtContent>
            </w:sdt>
            <w:r w:rsidR="007A0F44" w:rsidRPr="00DB74C6">
              <w:rPr>
                <w:color w:val="000000" w:themeColor="text1"/>
              </w:rPr>
              <w:t xml:space="preserve">  </w:t>
            </w:r>
            <w:r w:rsidR="007A0F44" w:rsidRPr="00DB74C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A7911D1" wp14:editId="11AD6A6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22027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1F5702B" w14:textId="1678253F" w:rsidR="007A0F44" w:rsidRPr="00DB74C6" w:rsidRDefault="00000000" w:rsidP="00BB7E84">
            <w:pPr>
              <w:pStyle w:val="Contact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nter email:"/>
                <w:tag w:val="Enter email:"/>
                <w:id w:val="479813182"/>
                <w:placeholder>
                  <w:docPart w:val="07C1F57203E9814F9025875A2B3DA38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6A00F2" w:rsidRPr="00DB74C6">
                  <w:rPr>
                    <w:color w:val="000000" w:themeColor="text1"/>
                  </w:rPr>
                  <w:t>priyanshparikh27@gmail.com</w:t>
                </w:r>
              </w:sdtContent>
            </w:sdt>
            <w:r w:rsidR="007A0F44" w:rsidRPr="00DB74C6">
              <w:rPr>
                <w:color w:val="000000" w:themeColor="text1"/>
              </w:rPr>
              <w:t xml:space="preserve">  </w:t>
            </w:r>
            <w:r w:rsidR="007A0F44" w:rsidRPr="00DB74C6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44D6AAA2" wp14:editId="7A5CE6C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9626E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 w:rsidRPr="00DB74C6">
              <w:rPr>
                <w:color w:val="000000" w:themeColor="text1"/>
              </w:rP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852"/>
        <w:gridCol w:w="10085"/>
      </w:tblGrid>
      <w:tr w:rsidR="00DB74C6" w:rsidRPr="00DB74C6" w14:paraId="214FF989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CCA027A" w14:textId="1C9F4A57" w:rsidR="000E24AC" w:rsidRPr="00DB74C6" w:rsidRDefault="00F6338B" w:rsidP="005A2F59">
            <w:pPr>
              <w:pStyle w:val="Icons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DB74C6">
              <w:rPr>
                <w:color w:val="000000" w:themeColor="text1"/>
              </w:rPr>
              <w:t xml:space="preserve"> </w:t>
            </w:r>
            <w:r w:rsidR="00075B13" w:rsidRPr="00DB74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2667EEC" wp14:editId="61201B65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EE280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&#13;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&#13;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&#13;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CCDE17B" w14:textId="394DC6C6" w:rsidR="000E24AC" w:rsidRPr="00DB74C6" w:rsidRDefault="00000000" w:rsidP="007850D1">
            <w:pPr>
              <w:pStyle w:val="Heading1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Objective:"/>
                <w:tag w:val="Objective:"/>
                <w:id w:val="-376709012"/>
                <w:placeholder>
                  <w:docPart w:val="A44E611AC361064AB160AA69B40A50FF"/>
                </w:placeholder>
                <w:temporary/>
                <w:showingPlcHdr/>
                <w15:appearance w15:val="hidden"/>
              </w:sdtPr>
              <w:sdtContent>
                <w:r w:rsidR="007850D1" w:rsidRPr="00DB74C6">
                  <w:rPr>
                    <w:b/>
                    <w:color w:val="000000" w:themeColor="text1"/>
                  </w:rPr>
                  <w:t>Objective</w:t>
                </w:r>
              </w:sdtContent>
            </w:sdt>
          </w:p>
        </w:tc>
      </w:tr>
    </w:tbl>
    <w:p w14:paraId="692D55FB" w14:textId="26531A54" w:rsidR="000F34D6" w:rsidRPr="00DB74C6" w:rsidRDefault="006A00F2" w:rsidP="007850D1">
      <w:pPr>
        <w:rPr>
          <w:color w:val="000000" w:themeColor="text1"/>
          <w:sz w:val="24"/>
          <w:szCs w:val="24"/>
        </w:rPr>
      </w:pPr>
      <w:r w:rsidRPr="00DB74C6">
        <w:rPr>
          <w:color w:val="000000" w:themeColor="text1"/>
          <w:sz w:val="24"/>
          <w:szCs w:val="24"/>
        </w:rPr>
        <w:t xml:space="preserve">I am </w:t>
      </w:r>
      <w:r w:rsidR="00207C83" w:rsidRPr="00DB74C6">
        <w:rPr>
          <w:color w:val="000000" w:themeColor="text1"/>
          <w:sz w:val="24"/>
          <w:szCs w:val="24"/>
        </w:rPr>
        <w:t>h</w:t>
      </w:r>
      <w:r w:rsidRPr="00DB74C6">
        <w:rPr>
          <w:color w:val="000000" w:themeColor="text1"/>
          <w:sz w:val="24"/>
          <w:szCs w:val="24"/>
        </w:rPr>
        <w:t xml:space="preserve">ardworking, </w:t>
      </w:r>
      <w:r w:rsidR="00AF7339" w:rsidRPr="00DB74C6">
        <w:rPr>
          <w:color w:val="000000" w:themeColor="text1"/>
          <w:sz w:val="24"/>
          <w:szCs w:val="24"/>
        </w:rPr>
        <w:t>passionate,</w:t>
      </w:r>
      <w:r w:rsidRPr="00DB74C6">
        <w:rPr>
          <w:color w:val="000000" w:themeColor="text1"/>
          <w:sz w:val="24"/>
          <w:szCs w:val="24"/>
        </w:rPr>
        <w:t xml:space="preserve"> and </w:t>
      </w:r>
      <w:r w:rsidR="00207C83" w:rsidRPr="00DB74C6">
        <w:rPr>
          <w:color w:val="000000" w:themeColor="text1"/>
          <w:sz w:val="24"/>
          <w:szCs w:val="24"/>
        </w:rPr>
        <w:t>e</w:t>
      </w:r>
      <w:r w:rsidRPr="00DB74C6">
        <w:rPr>
          <w:color w:val="000000" w:themeColor="text1"/>
          <w:sz w:val="24"/>
          <w:szCs w:val="24"/>
        </w:rPr>
        <w:t xml:space="preserve">nthusiastic person with a zeal </w:t>
      </w:r>
      <w:r w:rsidR="001D3FE1" w:rsidRPr="00DB74C6">
        <w:rPr>
          <w:color w:val="000000" w:themeColor="text1"/>
          <w:sz w:val="24"/>
          <w:szCs w:val="24"/>
        </w:rPr>
        <w:t>here to</w:t>
      </w:r>
      <w:r w:rsidRPr="00DB74C6">
        <w:rPr>
          <w:color w:val="000000" w:themeColor="text1"/>
          <w:sz w:val="24"/>
          <w:szCs w:val="24"/>
        </w:rPr>
        <w:t xml:space="preserve"> give my very best</w:t>
      </w:r>
      <w:r w:rsidR="00C155CB" w:rsidRPr="00DB74C6">
        <w:rPr>
          <w:color w:val="000000" w:themeColor="text1"/>
          <w:sz w:val="24"/>
          <w:szCs w:val="24"/>
        </w:rPr>
        <w:t xml:space="preserve"> and</w:t>
      </w:r>
      <w:r w:rsidRPr="00DB74C6">
        <w:rPr>
          <w:color w:val="000000" w:themeColor="text1"/>
          <w:sz w:val="24"/>
          <w:szCs w:val="24"/>
        </w:rPr>
        <w:t xml:space="preserve"> excel in </w:t>
      </w:r>
      <w:r w:rsidR="001D3FE1" w:rsidRPr="00DB74C6">
        <w:rPr>
          <w:color w:val="000000" w:themeColor="text1"/>
          <w:sz w:val="24"/>
          <w:szCs w:val="24"/>
        </w:rPr>
        <w:t>all of my work projects</w:t>
      </w:r>
      <w:r w:rsidR="00C155CB" w:rsidRPr="00DB74C6">
        <w:rPr>
          <w:color w:val="000000" w:themeColor="text1"/>
          <w:sz w:val="24"/>
          <w:szCs w:val="24"/>
        </w:rPr>
        <w:t xml:space="preserve">. </w:t>
      </w:r>
      <w:r w:rsidR="0034797D" w:rsidRPr="00DB74C6">
        <w:rPr>
          <w:color w:val="000000" w:themeColor="text1"/>
          <w:sz w:val="24"/>
          <w:szCs w:val="24"/>
        </w:rPr>
        <w:t xml:space="preserve">I am a responsible </w:t>
      </w:r>
      <w:r w:rsidR="0088470A" w:rsidRPr="00DB74C6">
        <w:rPr>
          <w:color w:val="000000" w:themeColor="text1"/>
          <w:sz w:val="24"/>
          <w:szCs w:val="24"/>
        </w:rPr>
        <w:t xml:space="preserve">and motivated </w:t>
      </w:r>
      <w:r w:rsidR="0034797D" w:rsidRPr="00DB74C6">
        <w:rPr>
          <w:color w:val="000000" w:themeColor="text1"/>
          <w:sz w:val="24"/>
          <w:szCs w:val="24"/>
        </w:rPr>
        <w:t xml:space="preserve">student at Seneca College looking to graduate with Advanced Diploma certificate specializing in Computer Programming &amp; Analysis. </w:t>
      </w:r>
      <w:r w:rsidR="0021618D" w:rsidRPr="00DB74C6">
        <w:rPr>
          <w:color w:val="000000" w:themeColor="text1"/>
          <w:sz w:val="24"/>
          <w:szCs w:val="24"/>
        </w:rPr>
        <w:t>I want to secure a challenging position in a reputable organization that provides me with suitable opportunities to expand my learnings, knowledge, and communication skills.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46"/>
        <w:gridCol w:w="10091"/>
      </w:tblGrid>
      <w:tr w:rsidR="00DB74C6" w:rsidRPr="00DB74C6" w14:paraId="498C1769" w14:textId="77777777" w:rsidTr="00AD5581">
        <w:tc>
          <w:tcPr>
            <w:tcW w:w="720" w:type="dxa"/>
            <w:tcMar>
              <w:right w:w="216" w:type="dxa"/>
            </w:tcMar>
            <w:vAlign w:val="bottom"/>
          </w:tcPr>
          <w:p w14:paraId="57C461E6" w14:textId="1B2E4D17" w:rsidR="000F34D6" w:rsidRPr="00DB74C6" w:rsidRDefault="000F34D6" w:rsidP="00AD5581">
            <w:pPr>
              <w:pStyle w:val="Icons"/>
              <w:rPr>
                <w:color w:val="000000" w:themeColor="text1"/>
              </w:rPr>
            </w:pPr>
            <w:r w:rsidRPr="00DB74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448B874E" wp14:editId="37D28DAF">
                      <wp:extent cx="274320" cy="274320"/>
                      <wp:effectExtent l="0" t="0" r="0" b="0"/>
                      <wp:docPr id="5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2D7F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3ECABEB" w14:textId="3E2B8F9F" w:rsidR="000F34D6" w:rsidRPr="00DB74C6" w:rsidRDefault="00000000" w:rsidP="00AD5581">
            <w:pPr>
              <w:pStyle w:val="Heading1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Skills:"/>
                <w:tag w:val="Skills:"/>
                <w:id w:val="149480718"/>
                <w:placeholder>
                  <w:docPart w:val="3AAC398CDA0EF84F83FFE5036A96A4C9"/>
                </w:placeholder>
                <w:temporary/>
                <w:showingPlcHdr/>
                <w15:appearance w15:val="hidden"/>
              </w:sdtPr>
              <w:sdtContent>
                <w:r w:rsidR="000F34D6" w:rsidRPr="00DB74C6">
                  <w:rPr>
                    <w:color w:val="000000" w:themeColor="text1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040"/>
        <w:gridCol w:w="5040"/>
      </w:tblGrid>
      <w:tr w:rsidR="000F34D6" w:rsidRPr="00DB74C6" w14:paraId="590C364A" w14:textId="77777777" w:rsidTr="00AD5581">
        <w:tc>
          <w:tcPr>
            <w:tcW w:w="4320" w:type="dxa"/>
          </w:tcPr>
          <w:p w14:paraId="1E6AE419" w14:textId="77777777" w:rsidR="000F34D6" w:rsidRPr="00DB74C6" w:rsidRDefault="000F34D6" w:rsidP="00AD5581">
            <w:pPr>
              <w:pStyle w:val="ListBullet"/>
              <w:spacing w:after="8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INTERPERSONAL COMUNICATION SKILS</w:t>
            </w:r>
          </w:p>
          <w:p w14:paraId="05BD5B77" w14:textId="77777777" w:rsidR="000F34D6" w:rsidRPr="00DB74C6" w:rsidRDefault="000F34D6" w:rsidP="00AD5581">
            <w:pPr>
              <w:pStyle w:val="ListBullet"/>
              <w:spacing w:after="8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TEAM PLAYER</w:t>
            </w:r>
          </w:p>
          <w:p w14:paraId="49D011E3" w14:textId="77777777" w:rsidR="000F34D6" w:rsidRPr="00DB74C6" w:rsidRDefault="000F34D6" w:rsidP="00AD5581">
            <w:pPr>
              <w:pStyle w:val="ListBullet"/>
              <w:spacing w:after="8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COLLABORATIVE APPROACH</w:t>
            </w:r>
          </w:p>
          <w:p w14:paraId="4C6AA98A" w14:textId="17E29C8C" w:rsidR="00C155CB" w:rsidRPr="00DB74C6" w:rsidRDefault="00EB7B62" w:rsidP="00AD5581">
            <w:pPr>
              <w:pStyle w:val="ListBullet"/>
              <w:spacing w:after="8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L</w:t>
            </w:r>
            <w:r w:rsidR="00975141" w:rsidRPr="00DB74C6">
              <w:rPr>
                <w:color w:val="000000" w:themeColor="text1"/>
              </w:rPr>
              <w:t>EADERSHIP</w:t>
            </w:r>
          </w:p>
        </w:tc>
        <w:tc>
          <w:tcPr>
            <w:tcW w:w="4320" w:type="dxa"/>
            <w:tcMar>
              <w:left w:w="576" w:type="dxa"/>
            </w:tcMar>
          </w:tcPr>
          <w:p w14:paraId="32F6EDA6" w14:textId="5E7B2107" w:rsidR="000F34D6" w:rsidRPr="00DB74C6" w:rsidRDefault="000F34D6" w:rsidP="00AD5581">
            <w:pPr>
              <w:pStyle w:val="ListBullet"/>
              <w:spacing w:after="8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BASIC MISCROSOFT OFFICE</w:t>
            </w:r>
            <w:r w:rsidR="001D3FE1" w:rsidRPr="00DB74C6">
              <w:rPr>
                <w:color w:val="000000" w:themeColor="text1"/>
              </w:rPr>
              <w:t xml:space="preserve"> </w:t>
            </w:r>
            <w:r w:rsidRPr="00DB74C6">
              <w:rPr>
                <w:color w:val="000000" w:themeColor="text1"/>
              </w:rPr>
              <w:t>- WORD, EXCEL AND POWERPOINT</w:t>
            </w:r>
          </w:p>
          <w:p w14:paraId="4607BCF7" w14:textId="77777777" w:rsidR="000F34D6" w:rsidRPr="00DB74C6" w:rsidRDefault="000F34D6" w:rsidP="00AD5581">
            <w:pPr>
              <w:pStyle w:val="ListBullet"/>
              <w:spacing w:after="8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PRESENTATION SKILLS</w:t>
            </w:r>
          </w:p>
          <w:p w14:paraId="31E92A65" w14:textId="59DA3A6E" w:rsidR="00451734" w:rsidRPr="00DB74C6" w:rsidRDefault="000F34D6" w:rsidP="00451734">
            <w:pPr>
              <w:pStyle w:val="ListBullet"/>
              <w:spacing w:after="8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COMPUTER LANGUAGE: C</w:t>
            </w:r>
            <w:r w:rsidR="00703F5B">
              <w:rPr>
                <w:color w:val="000000" w:themeColor="text1"/>
              </w:rPr>
              <w:t>, C++</w:t>
            </w:r>
          </w:p>
        </w:tc>
      </w:tr>
    </w:tbl>
    <w:p w14:paraId="753CC39F" w14:textId="4C81A73B" w:rsidR="000F34D6" w:rsidRPr="00DB74C6" w:rsidRDefault="000F34D6" w:rsidP="007850D1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0091"/>
      </w:tblGrid>
      <w:tr w:rsidR="00DB74C6" w:rsidRPr="00DB74C6" w14:paraId="72A654D3" w14:textId="77777777" w:rsidTr="00CD7688">
        <w:tc>
          <w:tcPr>
            <w:tcW w:w="846" w:type="dxa"/>
            <w:tcMar>
              <w:right w:w="216" w:type="dxa"/>
            </w:tcMar>
            <w:vAlign w:val="bottom"/>
          </w:tcPr>
          <w:p w14:paraId="73537427" w14:textId="1965A9F0" w:rsidR="00451734" w:rsidRPr="00DB74C6" w:rsidRDefault="00451734" w:rsidP="00CD7688">
            <w:pPr>
              <w:pStyle w:val="Icons"/>
              <w:rPr>
                <w:color w:val="000000" w:themeColor="text1"/>
              </w:rPr>
            </w:pPr>
            <w:r w:rsidRPr="00DB74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72473707" wp14:editId="31170E44">
                      <wp:extent cx="274320" cy="274320"/>
                      <wp:effectExtent l="0" t="0" r="0" b="0"/>
                      <wp:docPr id="71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2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C00C8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91" w:type="dxa"/>
          </w:tcPr>
          <w:p w14:paraId="639BFF84" w14:textId="503C1401" w:rsidR="00451734" w:rsidRPr="00DB74C6" w:rsidRDefault="00451734" w:rsidP="00CD7688">
            <w:pPr>
              <w:pStyle w:val="Heading1"/>
              <w:outlineLvl w:val="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achievements</w:t>
            </w:r>
          </w:p>
        </w:tc>
      </w:tr>
    </w:tbl>
    <w:p w14:paraId="24F96C3C" w14:textId="13B84124" w:rsidR="00451734" w:rsidRPr="00DB74C6" w:rsidRDefault="00011FF3" w:rsidP="007850D1">
      <w:pPr>
        <w:pStyle w:val="ListBullet"/>
        <w:rPr>
          <w:color w:val="000000" w:themeColor="text1"/>
        </w:rPr>
      </w:pPr>
      <w:r w:rsidRPr="00DB74C6">
        <w:rPr>
          <w:b/>
          <w:color w:val="000000" w:themeColor="text1"/>
          <w:sz w:val="26"/>
          <w:szCs w:val="26"/>
        </w:rPr>
        <w:t xml:space="preserve">IELTS: </w:t>
      </w:r>
      <w:r w:rsidRPr="00DB74C6">
        <w:rPr>
          <w:color w:val="000000" w:themeColor="text1"/>
        </w:rPr>
        <w:t>BAND 7.5 (2021)</w:t>
      </w:r>
    </w:p>
    <w:p w14:paraId="1EA7C48B" w14:textId="0AB5FF05" w:rsidR="006670F8" w:rsidRPr="00DB74C6" w:rsidRDefault="001A28F5" w:rsidP="007850D1">
      <w:pPr>
        <w:pStyle w:val="ListBullet"/>
        <w:rPr>
          <w:color w:val="000000" w:themeColor="text1"/>
        </w:rPr>
      </w:pPr>
      <w:r w:rsidRPr="00DB74C6">
        <w:rPr>
          <w:b/>
          <w:color w:val="000000" w:themeColor="text1"/>
          <w:sz w:val="26"/>
          <w:szCs w:val="26"/>
        </w:rPr>
        <w:t xml:space="preserve">Current GPA: </w:t>
      </w:r>
      <w:r w:rsidRPr="00DB74C6">
        <w:rPr>
          <w:color w:val="000000" w:themeColor="text1"/>
        </w:rPr>
        <w:t>3.10/4.00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46"/>
        <w:gridCol w:w="10091"/>
      </w:tblGrid>
      <w:tr w:rsidR="00DB74C6" w:rsidRPr="00DB74C6" w14:paraId="641B200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2B4A294" w14:textId="7CB90520" w:rsidR="00A77B4D" w:rsidRPr="00DB74C6" w:rsidRDefault="00075B13" w:rsidP="00075B13">
            <w:pPr>
              <w:pStyle w:val="Icons"/>
              <w:rPr>
                <w:color w:val="000000" w:themeColor="text1"/>
              </w:rPr>
            </w:pPr>
            <w:r w:rsidRPr="00DB74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27C7CEAE" wp14:editId="3750ACA6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0D678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&#13;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&#13;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6CDE6C6" w14:textId="21640FEB" w:rsidR="00A77B4D" w:rsidRPr="00DB74C6" w:rsidRDefault="00000000" w:rsidP="002146F8">
            <w:pPr>
              <w:pStyle w:val="Heading1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ducation:"/>
                <w:tag w:val="Education:"/>
                <w:id w:val="1586649636"/>
                <w:placeholder>
                  <w:docPart w:val="8086735D5702AB49A468613D8494ECBA"/>
                </w:placeholder>
                <w:temporary/>
                <w:showingPlcHdr/>
                <w15:appearance w15:val="hidden"/>
              </w:sdtPr>
              <w:sdtContent>
                <w:r w:rsidR="00DD2D34" w:rsidRPr="00DB74C6">
                  <w:rPr>
                    <w:color w:val="000000" w:themeColor="text1"/>
                  </w:rPr>
                  <w:t>Education</w:t>
                </w:r>
              </w:sdtContent>
            </w:sdt>
          </w:p>
        </w:tc>
      </w:tr>
    </w:tbl>
    <w:p w14:paraId="7FA9A906" w14:textId="578C4970" w:rsidR="007C0E0E" w:rsidRPr="00DB74C6" w:rsidRDefault="00AB2FE2" w:rsidP="00B47E1E">
      <w:pPr>
        <w:pStyle w:val="Heading2"/>
        <w:rPr>
          <w:color w:val="000000" w:themeColor="text1"/>
        </w:rPr>
      </w:pPr>
      <w:r w:rsidRPr="00DB74C6">
        <w:rPr>
          <w:color w:val="000000" w:themeColor="text1"/>
        </w:rPr>
        <w:t>SENECA COLLEGE</w:t>
      </w:r>
      <w:r w:rsidR="00A14218" w:rsidRPr="00DB74C6">
        <w:rPr>
          <w:color w:val="000000" w:themeColor="text1"/>
        </w:rPr>
        <w:t xml:space="preserve"> </w:t>
      </w:r>
      <w:r w:rsidR="007C0E0E" w:rsidRPr="00DB74C6">
        <w:rPr>
          <w:color w:val="000000" w:themeColor="text1"/>
        </w:rPr>
        <w:t xml:space="preserve">| </w:t>
      </w:r>
      <w:r w:rsidRPr="00DB74C6">
        <w:rPr>
          <w:rStyle w:val="Emphasis"/>
          <w:color w:val="000000" w:themeColor="text1"/>
        </w:rPr>
        <w:t>UNDERGADUATE PROGRAM</w:t>
      </w:r>
      <w:r w:rsidR="007D7E5E" w:rsidRPr="00DB74C6">
        <w:rPr>
          <w:rStyle w:val="Emphasis"/>
          <w:color w:val="000000" w:themeColor="text1"/>
        </w:rPr>
        <w:t xml:space="preserve">                    </w:t>
      </w:r>
      <w:r w:rsidR="00733C8A" w:rsidRPr="00DB74C6">
        <w:rPr>
          <w:rStyle w:val="Emphasis"/>
          <w:color w:val="000000" w:themeColor="text1"/>
        </w:rPr>
        <w:t xml:space="preserve"> </w:t>
      </w:r>
      <w:r w:rsidR="00FD7CA7" w:rsidRPr="00DB74C6">
        <w:rPr>
          <w:rStyle w:val="Emphasis"/>
          <w:color w:val="000000" w:themeColor="text1"/>
        </w:rPr>
        <w:t xml:space="preserve">                                 </w:t>
      </w:r>
      <w:r w:rsidR="00DD349B" w:rsidRPr="00DB74C6">
        <w:rPr>
          <w:rStyle w:val="Emphasis"/>
          <w:color w:val="000000" w:themeColor="text1"/>
        </w:rPr>
        <w:t xml:space="preserve"> </w:t>
      </w:r>
      <w:r w:rsidR="00733C8A" w:rsidRPr="00DB74C6">
        <w:rPr>
          <w:rStyle w:val="Emphasis"/>
          <w:color w:val="000000" w:themeColor="text1"/>
        </w:rPr>
        <w:t xml:space="preserve">2022 - </w:t>
      </w:r>
      <w:r w:rsidR="007D7E5E" w:rsidRPr="00DB74C6">
        <w:rPr>
          <w:rStyle w:val="Emphasis"/>
          <w:color w:val="000000" w:themeColor="text1"/>
        </w:rPr>
        <w:t>PRESENT</w:t>
      </w:r>
    </w:p>
    <w:p w14:paraId="381BF532" w14:textId="17B3EB6E" w:rsidR="00AA7587" w:rsidRPr="00DB74C6" w:rsidRDefault="00AA7587" w:rsidP="004F199F">
      <w:pPr>
        <w:pStyle w:val="Heading3"/>
        <w:rPr>
          <w:color w:val="000000" w:themeColor="text1"/>
        </w:rPr>
      </w:pPr>
      <w:r w:rsidRPr="00DB74C6">
        <w:rPr>
          <w:color w:val="000000" w:themeColor="text1"/>
        </w:rPr>
        <w:t>Toronto, ontario</w:t>
      </w:r>
    </w:p>
    <w:p w14:paraId="1668E7C7" w14:textId="2613E218" w:rsidR="000E24AC" w:rsidRDefault="007C0E0E" w:rsidP="007850D1">
      <w:pPr>
        <w:pStyle w:val="ListBullet"/>
        <w:rPr>
          <w:color w:val="000000" w:themeColor="text1"/>
        </w:rPr>
      </w:pPr>
      <w:r w:rsidRPr="00DB74C6">
        <w:rPr>
          <w:color w:val="000000" w:themeColor="text1"/>
        </w:rPr>
        <w:t xml:space="preserve"> </w:t>
      </w:r>
      <w:r w:rsidR="00A14218" w:rsidRPr="00DB74C6">
        <w:rPr>
          <w:color w:val="000000" w:themeColor="text1"/>
        </w:rPr>
        <w:t>Studying Computer Programming &amp; Analysis (Advanced Diploma program)</w:t>
      </w:r>
    </w:p>
    <w:p w14:paraId="63D589C9" w14:textId="77777777" w:rsidR="00A66752" w:rsidRPr="00A66752" w:rsidRDefault="00A66752" w:rsidP="00A66752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51908DEA" w14:textId="52B10BFB" w:rsidR="007C0E0E" w:rsidRPr="00DB74C6" w:rsidRDefault="00A14218" w:rsidP="00B47E1E">
      <w:pPr>
        <w:pStyle w:val="Heading2"/>
        <w:rPr>
          <w:color w:val="000000" w:themeColor="text1"/>
        </w:rPr>
      </w:pPr>
      <w:r w:rsidRPr="00DB74C6">
        <w:rPr>
          <w:color w:val="000000" w:themeColor="text1"/>
        </w:rPr>
        <w:t xml:space="preserve">NIRMAN HIGH SCHOOL </w:t>
      </w:r>
      <w:r w:rsidR="007C0E0E" w:rsidRPr="00DB74C6">
        <w:rPr>
          <w:color w:val="000000" w:themeColor="text1"/>
        </w:rPr>
        <w:t xml:space="preserve">| </w:t>
      </w:r>
      <w:r w:rsidRPr="00DB74C6">
        <w:rPr>
          <w:rStyle w:val="Emphasis"/>
          <w:color w:val="000000" w:themeColor="text1"/>
        </w:rPr>
        <w:t>HIGHER SECONDARY</w:t>
      </w:r>
      <w:r w:rsidR="007D7E5E" w:rsidRPr="00DB74C6">
        <w:rPr>
          <w:rStyle w:val="Emphasis"/>
          <w:color w:val="000000" w:themeColor="text1"/>
        </w:rPr>
        <w:t xml:space="preserve">                                         </w:t>
      </w:r>
      <w:r w:rsidR="00FD7CA7" w:rsidRPr="00DB74C6">
        <w:rPr>
          <w:rStyle w:val="Emphasis"/>
          <w:color w:val="000000" w:themeColor="text1"/>
        </w:rPr>
        <w:t xml:space="preserve"> </w:t>
      </w:r>
      <w:r w:rsidR="007D7E5E" w:rsidRPr="00DB74C6">
        <w:rPr>
          <w:rStyle w:val="Emphasis"/>
          <w:color w:val="000000" w:themeColor="text1"/>
        </w:rPr>
        <w:t xml:space="preserve"> </w:t>
      </w:r>
      <w:r w:rsidR="00FD7CA7" w:rsidRPr="00DB74C6">
        <w:rPr>
          <w:rStyle w:val="Emphasis"/>
          <w:color w:val="000000" w:themeColor="text1"/>
        </w:rPr>
        <w:t xml:space="preserve">                      </w:t>
      </w:r>
      <w:r w:rsidR="007D7E5E" w:rsidRPr="00DB74C6">
        <w:rPr>
          <w:rStyle w:val="Emphasis"/>
          <w:color w:val="000000" w:themeColor="text1"/>
        </w:rPr>
        <w:t>2020 - 2021</w:t>
      </w:r>
    </w:p>
    <w:p w14:paraId="54F35FED" w14:textId="6C5B96C0" w:rsidR="006670F8" w:rsidRPr="00DB74C6" w:rsidRDefault="00A14218" w:rsidP="00D1710F">
      <w:pPr>
        <w:pStyle w:val="Heading3"/>
        <w:rPr>
          <w:color w:val="000000" w:themeColor="text1"/>
        </w:rPr>
      </w:pPr>
      <w:r w:rsidRPr="00DB74C6">
        <w:rPr>
          <w:color w:val="000000" w:themeColor="text1"/>
        </w:rPr>
        <w:t>Gujarat, india</w:t>
      </w:r>
    </w:p>
    <w:p w14:paraId="28D44B45" w14:textId="2369A106" w:rsidR="00683005" w:rsidRPr="00DB74C6" w:rsidRDefault="00E93522" w:rsidP="00D1710F">
      <w:pPr>
        <w:pStyle w:val="ListBullet"/>
        <w:rPr>
          <w:color w:val="000000" w:themeColor="text1"/>
        </w:rPr>
      </w:pPr>
      <w:r w:rsidRPr="00DB74C6">
        <w:rPr>
          <w:color w:val="000000" w:themeColor="text1"/>
        </w:rPr>
        <w:t>Scored 84% in 12</w:t>
      </w:r>
      <w:r w:rsidRPr="00DB74C6">
        <w:rPr>
          <w:color w:val="000000" w:themeColor="text1"/>
          <w:vertAlign w:val="superscript"/>
        </w:rPr>
        <w:t>th</w:t>
      </w:r>
      <w:r w:rsidRPr="00DB74C6">
        <w:rPr>
          <w:color w:val="000000" w:themeColor="text1"/>
        </w:rPr>
        <w:t xml:space="preserve"> grade (Field: Science)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0091"/>
      </w:tblGrid>
      <w:tr w:rsidR="00DB74C6" w:rsidRPr="00DB74C6" w14:paraId="1F401986" w14:textId="77777777" w:rsidTr="00CD7688">
        <w:tc>
          <w:tcPr>
            <w:tcW w:w="846" w:type="dxa"/>
            <w:tcMar>
              <w:right w:w="216" w:type="dxa"/>
            </w:tcMar>
            <w:vAlign w:val="bottom"/>
          </w:tcPr>
          <w:p w14:paraId="18B05C19" w14:textId="5EA36078" w:rsidR="00683005" w:rsidRPr="00DB74C6" w:rsidRDefault="00683005" w:rsidP="00CD7688">
            <w:pPr>
              <w:pStyle w:val="Icons"/>
              <w:rPr>
                <w:color w:val="000000" w:themeColor="text1"/>
              </w:rPr>
            </w:pPr>
            <w:r w:rsidRPr="00DB74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1C1C025C" wp14:editId="799352C5">
                      <wp:extent cx="274320" cy="274320"/>
                      <wp:effectExtent l="0" t="0" r="0" b="0"/>
                      <wp:docPr id="66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014B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&#13;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&#13;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&#13;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&#13;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91" w:type="dxa"/>
          </w:tcPr>
          <w:p w14:paraId="40C9F81C" w14:textId="77777777" w:rsidR="00683005" w:rsidRPr="00DB74C6" w:rsidRDefault="00683005" w:rsidP="00CD7688">
            <w:pPr>
              <w:pStyle w:val="Heading1"/>
              <w:outlineLvl w:val="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Languages</w:t>
            </w:r>
          </w:p>
        </w:tc>
      </w:tr>
    </w:tbl>
    <w:p w14:paraId="791FEADD" w14:textId="77777777" w:rsidR="00683005" w:rsidRPr="00DB74C6" w:rsidRDefault="00683005" w:rsidP="00683005">
      <w:pPr>
        <w:pStyle w:val="ListBullet"/>
        <w:rPr>
          <w:color w:val="000000" w:themeColor="text1"/>
        </w:rPr>
      </w:pPr>
      <w:r w:rsidRPr="00DB74C6">
        <w:rPr>
          <w:color w:val="000000" w:themeColor="text1"/>
        </w:rPr>
        <w:t>English</w:t>
      </w:r>
    </w:p>
    <w:p w14:paraId="58822189" w14:textId="77777777" w:rsidR="00683005" w:rsidRPr="00DB74C6" w:rsidRDefault="00683005" w:rsidP="00683005">
      <w:pPr>
        <w:pStyle w:val="ListBullet"/>
        <w:rPr>
          <w:color w:val="000000" w:themeColor="text1"/>
        </w:rPr>
      </w:pPr>
      <w:r w:rsidRPr="00DB74C6">
        <w:rPr>
          <w:color w:val="000000" w:themeColor="text1"/>
        </w:rPr>
        <w:t>Hindi</w:t>
      </w:r>
    </w:p>
    <w:p w14:paraId="42C84949" w14:textId="6F345FA0" w:rsidR="00683005" w:rsidRPr="00DB74C6" w:rsidRDefault="00683005" w:rsidP="00D1710F">
      <w:pPr>
        <w:pStyle w:val="ListBullet"/>
        <w:rPr>
          <w:color w:val="000000" w:themeColor="text1"/>
        </w:rPr>
      </w:pPr>
      <w:r w:rsidRPr="00DB74C6">
        <w:rPr>
          <w:color w:val="000000" w:themeColor="text1"/>
        </w:rPr>
        <w:t>Gujarati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46"/>
        <w:gridCol w:w="10091"/>
      </w:tblGrid>
      <w:tr w:rsidR="00DB74C6" w:rsidRPr="00DB74C6" w14:paraId="4CF48F58" w14:textId="77777777" w:rsidTr="000F34D6">
        <w:tc>
          <w:tcPr>
            <w:tcW w:w="846" w:type="dxa"/>
            <w:tcMar>
              <w:right w:w="216" w:type="dxa"/>
            </w:tcMar>
            <w:vAlign w:val="bottom"/>
          </w:tcPr>
          <w:p w14:paraId="7B0A9647" w14:textId="1344EE96" w:rsidR="00AC7C34" w:rsidRPr="00DB74C6" w:rsidRDefault="00075B13" w:rsidP="00075B13">
            <w:pPr>
              <w:pStyle w:val="Icons"/>
              <w:rPr>
                <w:color w:val="000000" w:themeColor="text1"/>
              </w:rPr>
            </w:pPr>
            <w:r w:rsidRPr="00DB74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32C3EF04" wp14:editId="21B53656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4B0A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&#13;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&#13;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&#13;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&#13;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91" w:type="dxa"/>
          </w:tcPr>
          <w:p w14:paraId="60342ECE" w14:textId="70CBFCF2" w:rsidR="00AC7C34" w:rsidRPr="00DB74C6" w:rsidRDefault="00000000" w:rsidP="00AD6216">
            <w:pPr>
              <w:pStyle w:val="Heading1"/>
              <w:outlineLvl w:val="0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Activities:"/>
                <w:tag w:val="Activities:"/>
                <w:id w:val="-2061776476"/>
                <w:placeholder>
                  <w:docPart w:val="D52FF39C4407B84A92226F4FD47A153C"/>
                </w:placeholder>
                <w:temporary/>
                <w:showingPlcHdr/>
                <w15:appearance w15:val="hidden"/>
              </w:sdtPr>
              <w:sdtContent>
                <w:r w:rsidR="00AC7C34" w:rsidRPr="00DB74C6">
                  <w:rPr>
                    <w:color w:val="000000" w:themeColor="text1"/>
                  </w:rPr>
                  <w:t>Activities</w:t>
                </w:r>
              </w:sdtContent>
            </w:sdt>
          </w:p>
        </w:tc>
      </w:tr>
    </w:tbl>
    <w:p w14:paraId="33300930" w14:textId="34AEE003" w:rsidR="00224B1B" w:rsidRPr="00DB74C6" w:rsidRDefault="00B0232C" w:rsidP="00316CE4">
      <w:pPr>
        <w:rPr>
          <w:color w:val="000000" w:themeColor="text1"/>
        </w:rPr>
      </w:pPr>
      <w:r w:rsidRPr="00DB74C6">
        <w:rPr>
          <w:color w:val="000000" w:themeColor="text1"/>
        </w:rPr>
        <w:t xml:space="preserve">I </w:t>
      </w:r>
      <w:r w:rsidR="00FB542A" w:rsidRPr="00DB74C6">
        <w:rPr>
          <w:color w:val="000000" w:themeColor="text1"/>
        </w:rPr>
        <w:t>am</w:t>
      </w:r>
      <w:r w:rsidR="00BB7E84" w:rsidRPr="00DB74C6">
        <w:rPr>
          <w:color w:val="000000" w:themeColor="text1"/>
        </w:rPr>
        <w:t xml:space="preserve"> </w:t>
      </w:r>
      <w:r w:rsidR="00FB542A" w:rsidRPr="00DB74C6">
        <w:rPr>
          <w:color w:val="000000" w:themeColor="text1"/>
        </w:rPr>
        <w:t>good</w:t>
      </w:r>
      <w:r w:rsidR="00BB7E84" w:rsidRPr="00DB74C6">
        <w:rPr>
          <w:color w:val="000000" w:themeColor="text1"/>
        </w:rPr>
        <w:t xml:space="preserve"> </w:t>
      </w:r>
      <w:r w:rsidR="00FB542A" w:rsidRPr="00DB74C6">
        <w:rPr>
          <w:color w:val="000000" w:themeColor="text1"/>
        </w:rPr>
        <w:t>in</w:t>
      </w:r>
      <w:r w:rsidR="00BB7E84" w:rsidRPr="00DB74C6">
        <w:rPr>
          <w:color w:val="000000" w:themeColor="text1"/>
        </w:rPr>
        <w:t xml:space="preserve"> </w:t>
      </w:r>
      <w:r w:rsidR="00FB542A" w:rsidRPr="00DB74C6">
        <w:rPr>
          <w:color w:val="000000" w:themeColor="text1"/>
        </w:rPr>
        <w:t>sports</w:t>
      </w:r>
      <w:r w:rsidRPr="00DB74C6">
        <w:rPr>
          <w:color w:val="000000" w:themeColor="text1"/>
        </w:rPr>
        <w:t xml:space="preserve"> </w:t>
      </w:r>
      <w:r w:rsidR="00FB542A" w:rsidRPr="00DB74C6">
        <w:rPr>
          <w:color w:val="000000" w:themeColor="text1"/>
        </w:rPr>
        <w:t>like</w:t>
      </w:r>
      <w:r w:rsidR="00BB7E84" w:rsidRPr="00DB74C6">
        <w:rPr>
          <w:color w:val="000000" w:themeColor="text1"/>
        </w:rPr>
        <w:t xml:space="preserve"> </w:t>
      </w:r>
      <w:r w:rsidR="00FB542A" w:rsidRPr="00DB74C6">
        <w:rPr>
          <w:color w:val="000000" w:themeColor="text1"/>
        </w:rPr>
        <w:t>tennis</w:t>
      </w:r>
      <w:r w:rsidR="00BB7E84" w:rsidRPr="00DB74C6">
        <w:rPr>
          <w:color w:val="000000" w:themeColor="text1"/>
        </w:rPr>
        <w:t>,</w:t>
      </w:r>
      <w:r w:rsidR="00FB542A" w:rsidRPr="00DB74C6">
        <w:rPr>
          <w:color w:val="000000" w:themeColor="text1"/>
        </w:rPr>
        <w:t xml:space="preserve"> table tennis</w:t>
      </w:r>
      <w:r w:rsidR="00BB7E84" w:rsidRPr="00DB74C6">
        <w:rPr>
          <w:color w:val="000000" w:themeColor="text1"/>
        </w:rPr>
        <w:t xml:space="preserve">, </w:t>
      </w:r>
      <w:r w:rsidR="00FB542A" w:rsidRPr="00DB74C6">
        <w:rPr>
          <w:color w:val="000000" w:themeColor="text1"/>
        </w:rPr>
        <w:t>badminton</w:t>
      </w:r>
      <w:r w:rsidR="00BB7E84" w:rsidRPr="00DB74C6">
        <w:rPr>
          <w:color w:val="000000" w:themeColor="text1"/>
        </w:rPr>
        <w:t>,</w:t>
      </w:r>
      <w:r w:rsidR="00FB542A" w:rsidRPr="00DB74C6">
        <w:rPr>
          <w:color w:val="000000" w:themeColor="text1"/>
        </w:rPr>
        <w:t xml:space="preserve"> </w:t>
      </w:r>
      <w:r w:rsidR="00040CCB" w:rsidRPr="00DB74C6">
        <w:rPr>
          <w:color w:val="000000" w:themeColor="text1"/>
        </w:rPr>
        <w:t>swimming,</w:t>
      </w:r>
      <w:r w:rsidR="00BB7E84" w:rsidRPr="00DB74C6">
        <w:rPr>
          <w:color w:val="000000" w:themeColor="text1"/>
        </w:rPr>
        <w:t xml:space="preserve"> </w:t>
      </w:r>
      <w:r w:rsidR="00040CCB" w:rsidRPr="00DB74C6">
        <w:rPr>
          <w:color w:val="000000" w:themeColor="text1"/>
        </w:rPr>
        <w:t>and</w:t>
      </w:r>
      <w:r w:rsidR="00BB7E84" w:rsidRPr="00DB74C6">
        <w:rPr>
          <w:color w:val="000000" w:themeColor="text1"/>
        </w:rPr>
        <w:t xml:space="preserve"> </w:t>
      </w:r>
      <w:r w:rsidRPr="00DB74C6">
        <w:rPr>
          <w:color w:val="000000" w:themeColor="text1"/>
        </w:rPr>
        <w:t xml:space="preserve">I </w:t>
      </w:r>
      <w:r w:rsidR="00040CCB" w:rsidRPr="00DB74C6">
        <w:rPr>
          <w:color w:val="000000" w:themeColor="text1"/>
        </w:rPr>
        <w:t>enjoy</w:t>
      </w:r>
      <w:r w:rsidR="00BB7E84" w:rsidRPr="00DB74C6">
        <w:rPr>
          <w:color w:val="000000" w:themeColor="text1"/>
        </w:rPr>
        <w:t xml:space="preserve"> </w:t>
      </w:r>
      <w:r w:rsidR="00040CCB" w:rsidRPr="00DB74C6">
        <w:rPr>
          <w:color w:val="000000" w:themeColor="text1"/>
        </w:rPr>
        <w:t>travelling, listening music and ted talks.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0091"/>
      </w:tblGrid>
      <w:tr w:rsidR="00DB74C6" w:rsidRPr="00DB74C6" w14:paraId="720BF00C" w14:textId="77777777" w:rsidTr="00224B1B">
        <w:tc>
          <w:tcPr>
            <w:tcW w:w="846" w:type="dxa"/>
            <w:tcMar>
              <w:right w:w="216" w:type="dxa"/>
            </w:tcMar>
            <w:vAlign w:val="bottom"/>
          </w:tcPr>
          <w:p w14:paraId="707475E0" w14:textId="1C2D3768" w:rsidR="00224B1B" w:rsidRPr="00DB74C6" w:rsidRDefault="00224B1B" w:rsidP="00CD7688">
            <w:pPr>
              <w:pStyle w:val="Icons"/>
              <w:rPr>
                <w:color w:val="000000" w:themeColor="text1"/>
              </w:rPr>
            </w:pPr>
            <w:r w:rsidRPr="00DB74C6">
              <w:rPr>
                <w:noProof/>
                <w:color w:val="000000" w:themeColor="text1"/>
              </w:rPr>
              <mc:AlternateContent>
                <mc:Choice Requires="wpg">
                  <w:drawing>
                    <wp:inline distT="0" distB="0" distL="0" distR="0" wp14:anchorId="4F050388" wp14:editId="0E6545F6">
                      <wp:extent cx="274320" cy="274320"/>
                      <wp:effectExtent l="0" t="0" r="0" b="0"/>
                      <wp:docPr id="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63A01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&#13;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&#13;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&#13;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&#13;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&#13;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&#13;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91" w:type="dxa"/>
          </w:tcPr>
          <w:p w14:paraId="3EDAFC40" w14:textId="5885146B" w:rsidR="00B3754C" w:rsidRPr="00DB74C6" w:rsidRDefault="00224B1B" w:rsidP="00CD7688">
            <w:pPr>
              <w:pStyle w:val="Heading1"/>
              <w:outlineLvl w:val="0"/>
              <w:rPr>
                <w:color w:val="000000" w:themeColor="text1"/>
              </w:rPr>
            </w:pPr>
            <w:r w:rsidRPr="00DB74C6">
              <w:rPr>
                <w:color w:val="000000" w:themeColor="text1"/>
              </w:rPr>
              <w:t>work experience</w:t>
            </w:r>
          </w:p>
        </w:tc>
      </w:tr>
    </w:tbl>
    <w:p w14:paraId="1005F882" w14:textId="77777777" w:rsidR="00B3754C" w:rsidRPr="00DB74C6" w:rsidRDefault="00B3754C" w:rsidP="00B3754C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TIM HORTONS </w:t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  <w:t xml:space="preserve">           </w:t>
      </w:r>
      <w:r w:rsidRPr="00DB74C6">
        <w:rPr>
          <w:rStyle w:val="Emphasis"/>
          <w:b/>
          <w:bCs/>
          <w:color w:val="000000" w:themeColor="text1"/>
        </w:rPr>
        <w:t>JUN. 202</w:t>
      </w:r>
      <w:r>
        <w:rPr>
          <w:rStyle w:val="Emphasis"/>
          <w:b/>
          <w:bCs/>
          <w:color w:val="000000" w:themeColor="text1"/>
        </w:rPr>
        <w:t xml:space="preserve">2 </w:t>
      </w:r>
      <w:r w:rsidRPr="00DB74C6">
        <w:rPr>
          <w:rStyle w:val="Emphasis"/>
          <w:b/>
          <w:bCs/>
          <w:color w:val="000000" w:themeColor="text1"/>
        </w:rPr>
        <w:t xml:space="preserve">- </w:t>
      </w:r>
      <w:r>
        <w:rPr>
          <w:rStyle w:val="Emphasis"/>
          <w:b/>
          <w:bCs/>
          <w:color w:val="000000" w:themeColor="text1"/>
        </w:rPr>
        <w:t>PRESENT</w:t>
      </w:r>
      <w:r w:rsidRPr="00DB74C6">
        <w:rPr>
          <w:rStyle w:val="Emphasis"/>
          <w:color w:val="000000" w:themeColor="text1"/>
        </w:rPr>
        <w:t xml:space="preserve"> </w:t>
      </w:r>
    </w:p>
    <w:p w14:paraId="501B5816" w14:textId="77777777" w:rsidR="00B3754C" w:rsidRPr="00DB74C6" w:rsidRDefault="00B3754C" w:rsidP="00B3754C">
      <w:pPr>
        <w:pStyle w:val="Heading3"/>
        <w:rPr>
          <w:color w:val="000000" w:themeColor="text1"/>
        </w:rPr>
      </w:pPr>
      <w:r>
        <w:rPr>
          <w:color w:val="000000" w:themeColor="text1"/>
        </w:rPr>
        <w:t>TORONTO</w:t>
      </w:r>
      <w:r w:rsidRPr="00DB74C6">
        <w:rPr>
          <w:color w:val="000000" w:themeColor="text1"/>
        </w:rPr>
        <w:t>,</w:t>
      </w:r>
      <w:r>
        <w:rPr>
          <w:color w:val="000000" w:themeColor="text1"/>
        </w:rPr>
        <w:t xml:space="preserve"> ONTARIO</w:t>
      </w:r>
    </w:p>
    <w:p w14:paraId="440F1B0F" w14:textId="77777777" w:rsidR="00B3754C" w:rsidRPr="00A66752" w:rsidRDefault="00B3754C" w:rsidP="00B3754C">
      <w:pPr>
        <w:pStyle w:val="ListBullet"/>
        <w:rPr>
          <w:color w:val="000000" w:themeColor="text1"/>
        </w:rPr>
      </w:pPr>
      <w:r w:rsidRPr="007A1EDD">
        <w:rPr>
          <w:color w:val="000000" w:themeColor="text1"/>
        </w:rPr>
        <w:t xml:space="preserve">It is a quick-service establishment. </w:t>
      </w:r>
      <w:r>
        <w:rPr>
          <w:color w:val="000000" w:themeColor="text1"/>
        </w:rPr>
        <w:t>I work here as a team member</w:t>
      </w:r>
      <w:r w:rsidRPr="007A1EDD">
        <w:rPr>
          <w:color w:val="000000" w:themeColor="text1"/>
        </w:rPr>
        <w:t>. My primary responsibilities include taking orders, receiving money, and assisting my team in the preparation of coffees, food, and serving.</w:t>
      </w:r>
    </w:p>
    <w:p w14:paraId="66C98BB2" w14:textId="77777777" w:rsidR="00B3754C" w:rsidRDefault="00B3754C" w:rsidP="00A66752">
      <w:pPr>
        <w:pStyle w:val="ListBullet"/>
        <w:numPr>
          <w:ilvl w:val="0"/>
          <w:numId w:val="0"/>
        </w:numPr>
        <w:rPr>
          <w:b/>
          <w:color w:val="000000" w:themeColor="text1"/>
          <w:sz w:val="26"/>
          <w:szCs w:val="26"/>
        </w:rPr>
      </w:pPr>
    </w:p>
    <w:p w14:paraId="25BB79C9" w14:textId="0BAFF25E" w:rsidR="00A66752" w:rsidRPr="00DB74C6" w:rsidRDefault="00A66752" w:rsidP="00A66752">
      <w:pPr>
        <w:pStyle w:val="ListBullet"/>
        <w:numPr>
          <w:ilvl w:val="0"/>
          <w:numId w:val="0"/>
        </w:num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EXTREME PITA</w:t>
      </w:r>
      <w:r w:rsidRPr="00DB74C6">
        <w:rPr>
          <w:b/>
          <w:color w:val="000000" w:themeColor="text1"/>
          <w:sz w:val="26"/>
          <w:szCs w:val="26"/>
        </w:rPr>
        <w:t xml:space="preserve">                                                                                                      </w:t>
      </w:r>
      <w:r>
        <w:rPr>
          <w:rStyle w:val="Emphasis"/>
          <w:b/>
          <w:bCs/>
          <w:color w:val="000000" w:themeColor="text1"/>
        </w:rPr>
        <w:t>APRIL</w:t>
      </w:r>
      <w:r w:rsidRPr="00DB74C6">
        <w:rPr>
          <w:rStyle w:val="Emphasis"/>
          <w:b/>
          <w:bCs/>
          <w:color w:val="000000" w:themeColor="text1"/>
        </w:rPr>
        <w:t>. 202</w:t>
      </w:r>
      <w:r>
        <w:rPr>
          <w:rStyle w:val="Emphasis"/>
          <w:b/>
          <w:bCs/>
          <w:color w:val="000000" w:themeColor="text1"/>
        </w:rPr>
        <w:t>2 - MAY</w:t>
      </w:r>
      <w:r w:rsidRPr="00DB74C6">
        <w:rPr>
          <w:rStyle w:val="Emphasis"/>
          <w:b/>
          <w:bCs/>
          <w:color w:val="000000" w:themeColor="text1"/>
        </w:rPr>
        <w:t>.202</w:t>
      </w:r>
      <w:r>
        <w:rPr>
          <w:rStyle w:val="Emphasis"/>
          <w:b/>
          <w:bCs/>
          <w:color w:val="000000" w:themeColor="text1"/>
        </w:rPr>
        <w:t xml:space="preserve">2 </w:t>
      </w:r>
      <w:r w:rsidRPr="00DB74C6">
        <w:rPr>
          <w:rStyle w:val="Emphasis"/>
          <w:color w:val="000000" w:themeColor="text1"/>
        </w:rPr>
        <w:t xml:space="preserve"> </w:t>
      </w:r>
    </w:p>
    <w:p w14:paraId="243BD536" w14:textId="77777777" w:rsidR="00A66752" w:rsidRPr="00DB74C6" w:rsidRDefault="00A66752" w:rsidP="00A66752">
      <w:pPr>
        <w:pStyle w:val="Heading3"/>
        <w:rPr>
          <w:color w:val="000000" w:themeColor="text1"/>
        </w:rPr>
      </w:pPr>
      <w:r>
        <w:rPr>
          <w:color w:val="000000" w:themeColor="text1"/>
        </w:rPr>
        <w:t>hAMILTON</w:t>
      </w:r>
      <w:r w:rsidRPr="00DB74C6">
        <w:rPr>
          <w:color w:val="000000" w:themeColor="text1"/>
        </w:rPr>
        <w:t xml:space="preserve">, </w:t>
      </w:r>
      <w:r>
        <w:rPr>
          <w:color w:val="000000" w:themeColor="text1"/>
        </w:rPr>
        <w:t>ONTARIO</w:t>
      </w:r>
    </w:p>
    <w:p w14:paraId="0AB7DBC6" w14:textId="11DECA53" w:rsidR="00082577" w:rsidRPr="00B3754C" w:rsidRDefault="00A66752" w:rsidP="00B3754C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I worked here as a customer service associate. My responsibilities were </w:t>
      </w:r>
      <w:r w:rsidR="00AA66B0">
        <w:rPr>
          <w:color w:val="000000" w:themeColor="text1"/>
        </w:rPr>
        <w:t xml:space="preserve">to </w:t>
      </w:r>
      <w:r w:rsidR="007B056B">
        <w:rPr>
          <w:color w:val="000000" w:themeColor="text1"/>
        </w:rPr>
        <w:t>stock and</w:t>
      </w:r>
      <w:r>
        <w:rPr>
          <w:color w:val="000000" w:themeColor="text1"/>
        </w:rPr>
        <w:t xml:space="preserve"> organize the day’s i</w:t>
      </w:r>
      <w:r w:rsidR="00AA66B0">
        <w:rPr>
          <w:color w:val="000000" w:themeColor="text1"/>
        </w:rPr>
        <w:t>nventory</w:t>
      </w:r>
      <w:r>
        <w:rPr>
          <w:color w:val="000000" w:themeColor="text1"/>
        </w:rPr>
        <w:t xml:space="preserve"> as well as processing cash, debit, credit transactions using a POS system.</w:t>
      </w:r>
    </w:p>
    <w:sectPr w:rsidR="00082577" w:rsidRPr="00B3754C" w:rsidSect="007B056B">
      <w:headerReference w:type="first" r:id="rId11"/>
      <w:pgSz w:w="12240" w:h="20160"/>
      <w:pgMar w:top="1440" w:right="1080" w:bottom="1440" w:left="1080" w:header="432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DB6A" w14:textId="77777777" w:rsidR="00056A01" w:rsidRDefault="00056A01" w:rsidP="00F534FB">
      <w:pPr>
        <w:spacing w:after="0"/>
      </w:pPr>
      <w:r>
        <w:separator/>
      </w:r>
    </w:p>
  </w:endnote>
  <w:endnote w:type="continuationSeparator" w:id="0">
    <w:p w14:paraId="60246E3F" w14:textId="77777777" w:rsidR="00056A01" w:rsidRDefault="00056A0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F9BC" w14:textId="77777777" w:rsidR="00056A01" w:rsidRDefault="00056A01" w:rsidP="00F534FB">
      <w:pPr>
        <w:spacing w:after="0"/>
      </w:pPr>
      <w:r>
        <w:separator/>
      </w:r>
    </w:p>
  </w:footnote>
  <w:footnote w:type="continuationSeparator" w:id="0">
    <w:p w14:paraId="3D540BF3" w14:textId="77777777" w:rsidR="00056A01" w:rsidRDefault="00056A0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FBE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5B22588" wp14:editId="4E56C57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616BCE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&#13;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1B1177"/>
    <w:multiLevelType w:val="hybridMultilevel"/>
    <w:tmpl w:val="AC4A39D6"/>
    <w:lvl w:ilvl="0" w:tplc="F1BEB8F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8386C"/>
    <w:multiLevelType w:val="hybridMultilevel"/>
    <w:tmpl w:val="F49E16DE"/>
    <w:lvl w:ilvl="0" w:tplc="82B6221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858CE"/>
    <w:multiLevelType w:val="hybridMultilevel"/>
    <w:tmpl w:val="6BF8780C"/>
    <w:lvl w:ilvl="0" w:tplc="244271F6">
      <w:numFmt w:val="bullet"/>
      <w:lvlText w:val="-"/>
      <w:lvlJc w:val="left"/>
      <w:pPr>
        <w:ind w:left="40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7" w15:restartNumberingAfterBreak="0">
    <w:nsid w:val="5FB205DB"/>
    <w:multiLevelType w:val="hybridMultilevel"/>
    <w:tmpl w:val="A3043ABE"/>
    <w:lvl w:ilvl="0" w:tplc="4F8AD53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0166">
    <w:abstractNumId w:val="9"/>
  </w:num>
  <w:num w:numId="2" w16cid:durableId="1653833399">
    <w:abstractNumId w:val="9"/>
    <w:lvlOverride w:ilvl="0">
      <w:startOverride w:val="1"/>
    </w:lvlOverride>
  </w:num>
  <w:num w:numId="3" w16cid:durableId="305285410">
    <w:abstractNumId w:val="10"/>
  </w:num>
  <w:num w:numId="4" w16cid:durableId="1395468897">
    <w:abstractNumId w:val="14"/>
  </w:num>
  <w:num w:numId="5" w16cid:durableId="491483172">
    <w:abstractNumId w:val="8"/>
  </w:num>
  <w:num w:numId="6" w16cid:durableId="2062359060">
    <w:abstractNumId w:val="7"/>
  </w:num>
  <w:num w:numId="7" w16cid:durableId="2045472133">
    <w:abstractNumId w:val="6"/>
  </w:num>
  <w:num w:numId="8" w16cid:durableId="976910658">
    <w:abstractNumId w:val="5"/>
  </w:num>
  <w:num w:numId="9" w16cid:durableId="1084691167">
    <w:abstractNumId w:val="4"/>
  </w:num>
  <w:num w:numId="10" w16cid:durableId="1843012960">
    <w:abstractNumId w:val="3"/>
  </w:num>
  <w:num w:numId="11" w16cid:durableId="389236707">
    <w:abstractNumId w:val="2"/>
  </w:num>
  <w:num w:numId="12" w16cid:durableId="2113435222">
    <w:abstractNumId w:val="1"/>
  </w:num>
  <w:num w:numId="13" w16cid:durableId="2143764933">
    <w:abstractNumId w:val="0"/>
  </w:num>
  <w:num w:numId="14" w16cid:durableId="2146467645">
    <w:abstractNumId w:val="13"/>
  </w:num>
  <w:num w:numId="15" w16cid:durableId="761801614">
    <w:abstractNumId w:val="11"/>
  </w:num>
  <w:num w:numId="16" w16cid:durableId="1956793832">
    <w:abstractNumId w:val="12"/>
  </w:num>
  <w:num w:numId="17" w16cid:durableId="1263494084">
    <w:abstractNumId w:val="16"/>
  </w:num>
  <w:num w:numId="18" w16cid:durableId="1305546920">
    <w:abstractNumId w:val="15"/>
  </w:num>
  <w:num w:numId="19" w16cid:durableId="19136581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F2"/>
    <w:rsid w:val="00002750"/>
    <w:rsid w:val="00004D4E"/>
    <w:rsid w:val="00011895"/>
    <w:rsid w:val="00011FF3"/>
    <w:rsid w:val="00013818"/>
    <w:rsid w:val="00024730"/>
    <w:rsid w:val="000348ED"/>
    <w:rsid w:val="00040CCB"/>
    <w:rsid w:val="00040CF1"/>
    <w:rsid w:val="0004158B"/>
    <w:rsid w:val="00051DFD"/>
    <w:rsid w:val="00056A01"/>
    <w:rsid w:val="00056FE7"/>
    <w:rsid w:val="000570FF"/>
    <w:rsid w:val="00057244"/>
    <w:rsid w:val="00061AC1"/>
    <w:rsid w:val="00061C1E"/>
    <w:rsid w:val="0006454B"/>
    <w:rsid w:val="00075B13"/>
    <w:rsid w:val="00082577"/>
    <w:rsid w:val="00092692"/>
    <w:rsid w:val="00094129"/>
    <w:rsid w:val="00094F02"/>
    <w:rsid w:val="00096203"/>
    <w:rsid w:val="000A0229"/>
    <w:rsid w:val="000E24AC"/>
    <w:rsid w:val="000E4A73"/>
    <w:rsid w:val="000F34D6"/>
    <w:rsid w:val="000F79EA"/>
    <w:rsid w:val="00105204"/>
    <w:rsid w:val="00134F92"/>
    <w:rsid w:val="00137DC1"/>
    <w:rsid w:val="00143224"/>
    <w:rsid w:val="00145B33"/>
    <w:rsid w:val="001468F3"/>
    <w:rsid w:val="00152C3A"/>
    <w:rsid w:val="001539C4"/>
    <w:rsid w:val="00162A9A"/>
    <w:rsid w:val="00162BEE"/>
    <w:rsid w:val="00171E1B"/>
    <w:rsid w:val="00182F07"/>
    <w:rsid w:val="001858BD"/>
    <w:rsid w:val="00191F1A"/>
    <w:rsid w:val="00192573"/>
    <w:rsid w:val="00194A3D"/>
    <w:rsid w:val="00197261"/>
    <w:rsid w:val="001A28F5"/>
    <w:rsid w:val="001A2A99"/>
    <w:rsid w:val="001A6641"/>
    <w:rsid w:val="001B0811"/>
    <w:rsid w:val="001B3B5F"/>
    <w:rsid w:val="001B720C"/>
    <w:rsid w:val="001C0DEE"/>
    <w:rsid w:val="001C3957"/>
    <w:rsid w:val="001C46E5"/>
    <w:rsid w:val="001D3FE1"/>
    <w:rsid w:val="001E08A4"/>
    <w:rsid w:val="0020735F"/>
    <w:rsid w:val="00207C83"/>
    <w:rsid w:val="002146F8"/>
    <w:rsid w:val="00215593"/>
    <w:rsid w:val="0021618D"/>
    <w:rsid w:val="00217917"/>
    <w:rsid w:val="00224B1B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2C17"/>
    <w:rsid w:val="002C5C82"/>
    <w:rsid w:val="002D29C6"/>
    <w:rsid w:val="002F10E7"/>
    <w:rsid w:val="002F69E4"/>
    <w:rsid w:val="00300A98"/>
    <w:rsid w:val="003028B2"/>
    <w:rsid w:val="0030724A"/>
    <w:rsid w:val="00316CE4"/>
    <w:rsid w:val="00323C3F"/>
    <w:rsid w:val="003279A4"/>
    <w:rsid w:val="00337114"/>
    <w:rsid w:val="0034797D"/>
    <w:rsid w:val="0035004C"/>
    <w:rsid w:val="003571C8"/>
    <w:rsid w:val="00383057"/>
    <w:rsid w:val="0039703C"/>
    <w:rsid w:val="003974BB"/>
    <w:rsid w:val="003A091E"/>
    <w:rsid w:val="003C70FA"/>
    <w:rsid w:val="003E5D64"/>
    <w:rsid w:val="00402BC6"/>
    <w:rsid w:val="00403149"/>
    <w:rsid w:val="004037EF"/>
    <w:rsid w:val="00405BAD"/>
    <w:rsid w:val="004113D8"/>
    <w:rsid w:val="00416463"/>
    <w:rsid w:val="00423827"/>
    <w:rsid w:val="00437B8B"/>
    <w:rsid w:val="00451734"/>
    <w:rsid w:val="00465113"/>
    <w:rsid w:val="00467F3F"/>
    <w:rsid w:val="004727C2"/>
    <w:rsid w:val="00472EFC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53F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3ED1"/>
    <w:rsid w:val="00565B06"/>
    <w:rsid w:val="00574328"/>
    <w:rsid w:val="00575C01"/>
    <w:rsid w:val="00581515"/>
    <w:rsid w:val="00582623"/>
    <w:rsid w:val="005826C2"/>
    <w:rsid w:val="0059085F"/>
    <w:rsid w:val="005A2F59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670F8"/>
    <w:rsid w:val="00673F18"/>
    <w:rsid w:val="00676CEB"/>
    <w:rsid w:val="006815BE"/>
    <w:rsid w:val="00683005"/>
    <w:rsid w:val="00683A86"/>
    <w:rsid w:val="0069300B"/>
    <w:rsid w:val="006A00F2"/>
    <w:rsid w:val="006A4C72"/>
    <w:rsid w:val="006B52E3"/>
    <w:rsid w:val="006D65F8"/>
    <w:rsid w:val="006E454B"/>
    <w:rsid w:val="006F4D23"/>
    <w:rsid w:val="00703F5B"/>
    <w:rsid w:val="007175B9"/>
    <w:rsid w:val="007215A9"/>
    <w:rsid w:val="007253E8"/>
    <w:rsid w:val="00733C8A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1EDD"/>
    <w:rsid w:val="007A729F"/>
    <w:rsid w:val="007B056B"/>
    <w:rsid w:val="007B3F4F"/>
    <w:rsid w:val="007C0E0E"/>
    <w:rsid w:val="007C153D"/>
    <w:rsid w:val="007C333C"/>
    <w:rsid w:val="007C34A8"/>
    <w:rsid w:val="007D7E5E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84D"/>
    <w:rsid w:val="0088470A"/>
    <w:rsid w:val="008978E8"/>
    <w:rsid w:val="008A02C4"/>
    <w:rsid w:val="008A49A0"/>
    <w:rsid w:val="008A6538"/>
    <w:rsid w:val="008D4FC8"/>
    <w:rsid w:val="008D5A80"/>
    <w:rsid w:val="008E5483"/>
    <w:rsid w:val="008F1B85"/>
    <w:rsid w:val="008F4532"/>
    <w:rsid w:val="0092393A"/>
    <w:rsid w:val="00933CCA"/>
    <w:rsid w:val="0093795C"/>
    <w:rsid w:val="009411E8"/>
    <w:rsid w:val="00952C89"/>
    <w:rsid w:val="009540F4"/>
    <w:rsid w:val="00956B75"/>
    <w:rsid w:val="009751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4218"/>
    <w:rsid w:val="00A25023"/>
    <w:rsid w:val="00A2760D"/>
    <w:rsid w:val="00A42CE4"/>
    <w:rsid w:val="00A56B81"/>
    <w:rsid w:val="00A6314E"/>
    <w:rsid w:val="00A66752"/>
    <w:rsid w:val="00A77B4D"/>
    <w:rsid w:val="00A8052D"/>
    <w:rsid w:val="00A9077F"/>
    <w:rsid w:val="00AA04BD"/>
    <w:rsid w:val="00AA276C"/>
    <w:rsid w:val="00AA66B0"/>
    <w:rsid w:val="00AA7587"/>
    <w:rsid w:val="00AB2FE2"/>
    <w:rsid w:val="00AB673E"/>
    <w:rsid w:val="00AC737A"/>
    <w:rsid w:val="00AC7C34"/>
    <w:rsid w:val="00AD121E"/>
    <w:rsid w:val="00AD518A"/>
    <w:rsid w:val="00AD6216"/>
    <w:rsid w:val="00AE2F61"/>
    <w:rsid w:val="00AE313B"/>
    <w:rsid w:val="00AE7650"/>
    <w:rsid w:val="00AF2EF4"/>
    <w:rsid w:val="00AF7339"/>
    <w:rsid w:val="00B0232C"/>
    <w:rsid w:val="00B112B1"/>
    <w:rsid w:val="00B11E59"/>
    <w:rsid w:val="00B1221A"/>
    <w:rsid w:val="00B204FE"/>
    <w:rsid w:val="00B25746"/>
    <w:rsid w:val="00B34875"/>
    <w:rsid w:val="00B3754C"/>
    <w:rsid w:val="00B4411F"/>
    <w:rsid w:val="00B47E1E"/>
    <w:rsid w:val="00B54661"/>
    <w:rsid w:val="00B55487"/>
    <w:rsid w:val="00B60EB9"/>
    <w:rsid w:val="00B763B5"/>
    <w:rsid w:val="00B90654"/>
    <w:rsid w:val="00B91175"/>
    <w:rsid w:val="00BA4B24"/>
    <w:rsid w:val="00BA71B3"/>
    <w:rsid w:val="00BB34BE"/>
    <w:rsid w:val="00BB7E84"/>
    <w:rsid w:val="00BC0E1A"/>
    <w:rsid w:val="00BC1472"/>
    <w:rsid w:val="00BD1AFB"/>
    <w:rsid w:val="00BD2DD6"/>
    <w:rsid w:val="00BD55EE"/>
    <w:rsid w:val="00C0155C"/>
    <w:rsid w:val="00C155CB"/>
    <w:rsid w:val="00C3233C"/>
    <w:rsid w:val="00C3763A"/>
    <w:rsid w:val="00C465CD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710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0419"/>
    <w:rsid w:val="00D91E7D"/>
    <w:rsid w:val="00DB0B61"/>
    <w:rsid w:val="00DB74C6"/>
    <w:rsid w:val="00DD2D34"/>
    <w:rsid w:val="00DD349B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81FE4"/>
    <w:rsid w:val="00E93522"/>
    <w:rsid w:val="00E94FC0"/>
    <w:rsid w:val="00E97BD9"/>
    <w:rsid w:val="00EA35CE"/>
    <w:rsid w:val="00EB7B62"/>
    <w:rsid w:val="00ED52B9"/>
    <w:rsid w:val="00EE0848"/>
    <w:rsid w:val="00F03B1E"/>
    <w:rsid w:val="00F03F2C"/>
    <w:rsid w:val="00F0475A"/>
    <w:rsid w:val="00F1202D"/>
    <w:rsid w:val="00F217AB"/>
    <w:rsid w:val="00F35A06"/>
    <w:rsid w:val="00F435D3"/>
    <w:rsid w:val="00F46425"/>
    <w:rsid w:val="00F5078D"/>
    <w:rsid w:val="00F534FB"/>
    <w:rsid w:val="00F56FFE"/>
    <w:rsid w:val="00F61A39"/>
    <w:rsid w:val="00F6338B"/>
    <w:rsid w:val="00F654F4"/>
    <w:rsid w:val="00F904FC"/>
    <w:rsid w:val="00F935BF"/>
    <w:rsid w:val="00F93838"/>
    <w:rsid w:val="00F94EB5"/>
    <w:rsid w:val="00FA4359"/>
    <w:rsid w:val="00FA4C84"/>
    <w:rsid w:val="00FB0F18"/>
    <w:rsid w:val="00FB542A"/>
    <w:rsid w:val="00FD7CA7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EB2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82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iyansh/Downloads/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57FB41FD9EA045B75A46468513B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7B73-ECEA-D145-928F-040E9EC2DF9B}"/>
      </w:docPartPr>
      <w:docPartBody>
        <w:p w:rsidR="00860E99" w:rsidRDefault="00355819">
          <w:pPr>
            <w:pStyle w:val="7957FB41FD9EA045B75A46468513B489"/>
          </w:pPr>
          <w:r w:rsidRPr="009D0878">
            <w:t>Phone</w:t>
          </w:r>
        </w:p>
      </w:docPartBody>
    </w:docPart>
    <w:docPart>
      <w:docPartPr>
        <w:name w:val="07C1F57203E9814F9025875A2B3D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C2094-20F3-EF4A-96B0-5FB27C3B2B86}"/>
      </w:docPartPr>
      <w:docPartBody>
        <w:p w:rsidR="00860E99" w:rsidRDefault="00355819">
          <w:pPr>
            <w:pStyle w:val="07C1F57203E9814F9025875A2B3DA382"/>
          </w:pPr>
          <w:r w:rsidRPr="009D0878">
            <w:t>Email</w:t>
          </w:r>
        </w:p>
      </w:docPartBody>
    </w:docPart>
    <w:docPart>
      <w:docPartPr>
        <w:name w:val="A44E611AC361064AB160AA69B40A5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31C29-8C51-664C-B69D-905C50E381FC}"/>
      </w:docPartPr>
      <w:docPartBody>
        <w:p w:rsidR="00860E99" w:rsidRDefault="00355819">
          <w:pPr>
            <w:pStyle w:val="A44E611AC361064AB160AA69B40A50FF"/>
          </w:pPr>
          <w:r w:rsidRPr="00D85CA4">
            <w:t>Objective</w:t>
          </w:r>
        </w:p>
      </w:docPartBody>
    </w:docPart>
    <w:docPart>
      <w:docPartPr>
        <w:name w:val="8086735D5702AB49A468613D8494E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9CA4-0978-F344-BC16-EDB04F4228DA}"/>
      </w:docPartPr>
      <w:docPartBody>
        <w:p w:rsidR="00860E99" w:rsidRDefault="00355819">
          <w:pPr>
            <w:pStyle w:val="8086735D5702AB49A468613D8494ECBA"/>
          </w:pPr>
          <w:r w:rsidRPr="00565B06">
            <w:t>Education</w:t>
          </w:r>
        </w:p>
      </w:docPartBody>
    </w:docPart>
    <w:docPart>
      <w:docPartPr>
        <w:name w:val="D52FF39C4407B84A92226F4FD47A1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57A22-FB4F-EC44-AEF3-5EE7A21932FE}"/>
      </w:docPartPr>
      <w:docPartBody>
        <w:p w:rsidR="00860E99" w:rsidRDefault="00355819">
          <w:pPr>
            <w:pStyle w:val="D52FF39C4407B84A92226F4FD47A153C"/>
          </w:pPr>
          <w:r w:rsidRPr="00565B06">
            <w:t>Activities</w:t>
          </w:r>
        </w:p>
      </w:docPartBody>
    </w:docPart>
    <w:docPart>
      <w:docPartPr>
        <w:name w:val="3AAC398CDA0EF84F83FFE5036A9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DE5F2-9D46-524B-97C3-CBFBF4AB7530}"/>
      </w:docPartPr>
      <w:docPartBody>
        <w:p w:rsidR="00E24512" w:rsidRDefault="00DE639E" w:rsidP="00DE639E">
          <w:pPr>
            <w:pStyle w:val="3AAC398CDA0EF84F83FFE5036A96A4C9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19"/>
    <w:rsid w:val="00132A32"/>
    <w:rsid w:val="00355819"/>
    <w:rsid w:val="006751AF"/>
    <w:rsid w:val="006A3E37"/>
    <w:rsid w:val="006C6755"/>
    <w:rsid w:val="006E05E7"/>
    <w:rsid w:val="00860E99"/>
    <w:rsid w:val="008C4F89"/>
    <w:rsid w:val="00A16830"/>
    <w:rsid w:val="00A53513"/>
    <w:rsid w:val="00DC7283"/>
    <w:rsid w:val="00DE639E"/>
    <w:rsid w:val="00E24512"/>
    <w:rsid w:val="00E7692A"/>
    <w:rsid w:val="00F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AC398CDA0EF84F83FFE5036A96A4C9">
    <w:name w:val="3AAC398CDA0EF84F83FFE5036A96A4C9"/>
    <w:rsid w:val="00DE639E"/>
  </w:style>
  <w:style w:type="paragraph" w:customStyle="1" w:styleId="7957FB41FD9EA045B75A46468513B489">
    <w:name w:val="7957FB41FD9EA045B75A46468513B489"/>
  </w:style>
  <w:style w:type="paragraph" w:customStyle="1" w:styleId="07C1F57203E9814F9025875A2B3DA382">
    <w:name w:val="07C1F57203E9814F9025875A2B3DA382"/>
  </w:style>
  <w:style w:type="paragraph" w:customStyle="1" w:styleId="A44E611AC361064AB160AA69B40A50FF">
    <w:name w:val="A44E611AC361064AB160AA69B40A50FF"/>
  </w:style>
  <w:style w:type="paragraph" w:customStyle="1" w:styleId="8086735D5702AB49A468613D8494ECBA">
    <w:name w:val="8086735D5702AB49A468613D8494ECB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52FF39C4407B84A92226F4FD47A153C">
    <w:name w:val="D52FF39C4407B84A92226F4FD47A15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+1 (647) 554-7273</CompanyPhone>
  <CompanyFax/>
  <CompanyEmail>priyanshparikh27@gmail.com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2022-04-01T02:39:00Z</dcterms:created>
  <dcterms:modified xsi:type="dcterms:W3CDTF">2022-08-19T03:04:00Z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